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BartenderTestDlg.h : 头文件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#pragma once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"afxwin.h"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 DATA_NUM_MAX 320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//一箱里终端数量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//#define LOCAL_IMEI_MAX 20   //箱数量//#define LOCAL_IMEI_MAX 2   //箱数量调试验证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 SOFTVERSION_LINE 5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//5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 SETTING_ITEM_MAX 16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 DATA_ITEM_MAX 48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//一个制单的配置项最多48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 MULTDATAMAX  13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//一次最大输入数据量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 PORTS_NUM 8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//最大串口数量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 THREAD_NUM 4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"IniFile.H"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STRING_PATH_CONFIG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"config\\Seting_CONFIG.dll"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STRING_PATH_CONFIGLanguage "config\\Seting_CONFIGLanguage.dll"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STRING_SECTION_CONFIGLanguage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"SETTINGLanguage"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  RESTARTSCAN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50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"AdoInterface.h"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//改变窗口大小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"ResizableDialog.h"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//列表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"combolistctrl.h"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".\comboxlist\combolistctrl.h"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//获取打印机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"winspool.h"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"CBtApplication.h"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"CBtFormat.h"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"CBtFormats.h"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//继电器控制 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"Modbus.h"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"MbCommon.h"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//语音播报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&lt;sapi.h&gt;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//获取系统运行的进程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&lt;tlhelp32.h&gt;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"WorkQueue.h"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 MAXPAGE 8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typedef struct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LPVOID WinHandle;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 Count;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CBtFormat btFormatCurrent;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PARA_Handle;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//多线程获取端口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 CRITICAL_SECTION GETPORTCR;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SpecificWorkItem 类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class SpecificWorkItem : public WorkItemBase           //新建一个基于队列的基类的子类，该子类的私有函数能被CWorkQueue调用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SpecificWorkItem(char *defaultKeyFile, char *defaultDbFile, char *outFileName, int nItem, LPVOID QueueHandle)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{ 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defaultKeyFile_M = defaultKeyFile; defaultDbFile_M = defaultDbFile; outFileName_M = outFileName; m_nItem = nItem; 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QueueHandle_M = QueueHandle;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private: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  DoWork(int strCommand_Head_Label);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  Abort();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   m_nItem;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 *defaultKeyFile_M;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 *defaultDbFile_M;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 *outFileName_M;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LPVOID QueueHandle_M;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CBartenderTestDlg 对话框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class CBartenderTestDlg : public CResizableDialog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构造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friend CWorkQueue;                      //对外部友元类的声明，可以访问类CBartenderTestDlg 的             私有成员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CBartenderTestDlg(CWnd* pParent = NULL);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标准构造函数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CWorkQueue m_WorkQueue;                 //重载队列类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 unsigned long __stdcall ThreadFuncDestroy(void*  pParam);//销毁线程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UINT pRunComandThread(int pParam, CString FirstInput, CString ReplaceValue);//命令解析的线程函数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StopWorkItem();//停止运行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对话框数据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enum { IDD = IDD_BARTENDERTEST_DIALOG };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protected: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 void DoDataExchange(CDataExchange* pDX);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DDX/DDV 支持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LRESULT PopulateComboList2(WPARAM wParam, LPARAM lParam);//在list控件上增加combo box控件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LRESULT OnEndLabelEditVariableCriteria(WPARAM wParam, LPARAM lParam);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CloseFunc();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实现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protected: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HICON m_hIcon;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生成的消息映射函数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 BOOL OnInitDialog();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HBRUSH OnCtlColor(CDC* pDC,CWnd* pWnd,UINT nCtlColor); 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OnTimer(UINT nIDEvent);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 BOOL PreTranslateMessage(MSG* pMsg);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 void OnOK();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OnPaint();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HCURSOR OnQueryDragIcon();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DECLARE_MESSAGE_MAP()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void LogShow_exchange(CEdit* m_Result,CEdit* Final_Result_Control,int State,CString Msg_Log,int HandleNum); 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__int64 ComputeCD(__int64 nImei);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CheckIMEI(CString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m_IMEI);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CheckData(int IMEI_Count);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COLORREF gColor;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LocalCurrentIMEI;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LocalCurrentSN;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LOCAL_IMEI_MAX;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CString* LocalIMEI;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CString* LocalSN;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//CString LocalIMEI[LOCAL_IMEI_MAX];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//CString LocalSN[LOCAL_IMEI_MAX];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Box_Count;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RestartAll;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AskOnce[5];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CloseApp;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DeleteTempSheet;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Async_IMEI_Input[DATA_NUM_MAX];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Async_Other_Input[DATA_NUM_MAX];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Async_IMEI_Count;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Async_IMEI_Count_CS;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IMEI_Mult[MULTDATAMAX];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IMEI_Input[DATA_NUM_MAX];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SN_Get[DATA_NUM_MAX];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Other_Input[DATA_NUM_MAX];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IMEI_Count;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IMEI_Count_CS;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DataprintResult;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DataprintResultCount;//关联输入、异步检查的时候，确保所有输入判断完成后，再运行扫描下一个条码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GetDataFromDB(int SheetChoose,CString SN,CString IMEI);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OnEnChangeDataprint();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DataPrintInput;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DataPrintInputControl;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Final_Result_Control1;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m_Result1;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OnBnClickedButton36();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IMEIs显示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m_Result2;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Tac信息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IMEITac;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IMEITacControl;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IMEIEnd;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IMEIEndControl;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LoadConfigLanguage();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SaveConfigLanguage();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GetSetting();//读取设置项目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LoadConfig();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SaveConfig();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Data_Update(int SheetChoose);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Data_DB_CheckIni(int SheetChoose,BOOL Enable=FALSE,BOOL DeleteTemp=FALSE);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Data_DB_Check(int SheetChoose, CString IMEIData, CString OtherData = "");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Data_DB_CheckBoxNo(int SheetChoose);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GetSN(int SheetChoose,CString IMEIData);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CheckDataDB(int SheetChoose, BOOL Restart, CString IMEIData, CString OtherData="");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Async_CheckFunction(int Async_IMEI_Count);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ClearLocalIMEICache();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LocalIMEICache();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getCountStr(CString strLongstr, CString strFindstr);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CheckDataCache(CString IMEIData,BOOL IMEIorSN=TRUE,BOOL AddData=TRUE);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//打印处理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GetPrinters();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EnableWindowControl(BOOL Choose=TRUE);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LockComPortControl(BOOL Choose=TRUE);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LessWindowControl(BOOL Choose=TRUE);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CWinThread* Test_Handle;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CWinThread* GetComData_Handle;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GetComDataEnable;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GetComDataEnable1;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GetComDataEnable2;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RestartScanCount;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CAdoInterface myado[5];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//myado[0]---&gt;测试表;myado[1]---&gt;装箱表;myado[2]---&gt;关联数据表;myado[3]---&gt;获取配置表;myado[4]---&gt;上传错误信息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WetherUpdateData_M;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//数据是否上传数据库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WeightConfirmTime_M;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WeightDiff_M;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WeightCenter_M;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WeightLimit_M;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PneumaticDuration_M;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RelayAddr_M;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RelayEquipType_M;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m_server_M;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m_db_M 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m_user_M;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m_pwd_M 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STRING_SECTION_CONFIG;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ProductLanguage;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ProductCount;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BoxCountRefresh;//N箱后刷新一次数据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MachineType;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ProductColor;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ProductWeight;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ProductDate;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ProductNum;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Software_Version;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BoxNum;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ZhiDan;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Remark;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SNNumber;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//SN号码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/////////////////////////////////////////////////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QRCodeValueWithoutR;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//二维码变量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QRCodeValueWithoutR_T[MAXPAGE];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//二维码分页变量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QRCodeValueDB;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QRCodeValue;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//TXT变量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ZhiDanValue;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//制单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MachineTypeValue;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//变量值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ProductColorValue;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ProductWeightValue;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ProductDateValue;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ProductNumValue;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Software_VersionValue;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BoxNumValue;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RemarkValue;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ProductCountValue;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ProductCountValueDBUpdate;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TextMachineType;//文本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TextProductColor;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TextProductWeight;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TextProductDate;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TextProductNum;//产品号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TextSoftware_Version;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TextBoxNumOnly;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TextBoxNum;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TextZhiDan;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TextRemark;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TextQRCode;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TextProductCount;//产品数量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All_Setting[SETTING_ITEM_MAX];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//上一次变量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IMEIStartLastOne;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IMEIEndLastOne;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Software_VersionLastOne;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Software_VersionNew;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ParaDownLoad_CheckLastOne;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Function_CheckLastOne;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Couple_CheckLastOne;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WriteData_CheckLastOne;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CartonSta_CheckLastOne;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LeaveOutSta_CheckLastOne;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IMEIStart;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IMEIStartControl;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异步检查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Async_Check;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OnBnClickedCheck1();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数据库异常IMEI记录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m_ResultError;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一箱数量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NumberSelect;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CComboListCtrl m_list2;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LockState;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OnBnClickedButton4();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语言选择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LanguageSelect;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OnCbnSelchangeCombo2();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OnBnClickedButton5();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//参数下载工位检查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ParaDownLoad_Check;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CButton ParaDownLoad_CheckControl;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OnBnClickedButton6();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PrinterName;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PrinterName2;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PrinterNameCS;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PrinterNameCS2;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OnBnClickedButton7();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打印模板1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PrintTemplateCS;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PrintTemplateCS2;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OnBnClickedButton10();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PrinterChooseCS;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PrinterChooseCS2;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LeaveOutSta_Check;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CartonSta_Check;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//打印机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CBtApplication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btApp[3];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//DBtApplication与IBtApplication都有quit函数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CBtFormat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btFormat[3];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CBtFormats*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btFormats[3];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PrinterIniDone[3];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PrinterNum;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FirstScanResult;//第一次扫描结果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PrintFunction1();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PrintFunction2();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OtherDataInputFunction();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SaveConfigChange();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CFile cReport[2];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WriteLogIni(int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LogNum);//写LOG信息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WriteLog(CString Text,int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LogNum);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WriteLogEnd(int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LogNum);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OnBnClickedButton8();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OnBnClickedButton9();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OnBnClickedButton11();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OnBnClickedButton12();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CurreScanTime;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其它参数(SN/手机号等)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OtherParaCS;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OtherParaValueCS;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OtherParaLengthCS;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OtherParaPrefixCS;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OnBnClickedButton13();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OtherParaValueControl;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OnBnClickedButton14();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检查IMEI重复性的选择变更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CButton CartonSta_CheckControl;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CButton LeaveOutSta_CheckControl;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//CClientComm RelyComm;//继电器控制通信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COM_IniDone;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COM_Number[PORTS_NUM];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HANDLE hPort[THREAD_NUM];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继电器控制端口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CtrComport;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CtrBaud;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COM_Opened;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u8   equipaddr; //设备地址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 HexChar(char c);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Str2Hex(CString str, char* data);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s16 OpertorDO(s16 ioindex,bool onoff);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//处理单个继电器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s16 OpertorStep(s16 ioindex,bool onoff);//控制步进电机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StringToHexGroup(unsigned char *OutHexBuffer, char *InStrBuffer, unsigned int strLength);//string转HEX "12AB"---&gt;0x12 0xab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  HexToASCII(unsigned char  data_hex);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HexGroupToString(char *OutStrBuffer, unsigned char *InHexBuffer, unsigned int HexLength);//用于显示串口返回值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unsigned int SeperateToHex(const char *src, unsigned char *des);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//"12 AB"---&gt;0x120xAB---&gt;兼容空格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char* AscToHexString(char* pInData, char* pOutData);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//"ab01234" -&gt; "61 62 30 31 32 33 34 "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OnBnClickedButton15();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InitCOM(CComboBox* m_Port,CComboBox* m_Baud,int num);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OnGetport(int HandleNum);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OPen_Serial_Port(CComboBox* m_Port,CComboBox* m_Baud,int HandleNum);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char*  Send_Serial_Order(CString* Vaule_Return,CString strCommand_Vaule,u8* HEXData,int HandleNum,char* EndSign);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IMEI_Function_Judge(int i,CString IMEI_FT_Item,char* Serial_Order_Return,int HandleNum);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WriteAT_Thread(CComboBox* m_Port,CComboBox* m_Baud,int HandleNum,CString OrderData,u8* HEXData,char* EndSign="NULL");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OnBnClickedButton16();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OnBnClickedButton17();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//语音播报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HRESULT hr;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ISpVoice*  pVoice;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Voice_Ini();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Voice_Speak(CString Text);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串口扫描枪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ScanGunPort1;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ScanGunBaud1;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HANDLE hScanGun[THREAD_NUM];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Vaule_ScanGun[THREAD_NUM];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//扫描枪数据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Thread_State[THREAD_NUM];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Thread_StateScanClear;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Port_TempScan[THREAD_NUM];//串口读取数据 的缓存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WeightResult;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ScanStart;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Delay_Clock(UINT mSecond);// 延时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ComFuntion(int HandleNum);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ComFuntion1(int HandleNum);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ComFuntion2(int HandleNum);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OPen_ScanGun_Port(CComboBox* m_Port,CComboBox* m_Baud,int HandleNum);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//打开扫描枪端口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Get_ScanGun_Data(int HandleNum,char* EndSign);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//获取扫描枪端口数据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Check_ScanGun_Data(int HandleNum,BOOL ImeiChoose,int LengthLimit);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Check_Weight_Data(int HandleNum,float Weight);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ErrorFunction();//继电器2开关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UnstandardWeight;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OnBnClickedButton18();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OnBnClickedButton19();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设置路径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SettingPath;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OnBnClickedButton20();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压力传感器端口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PressComport;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PressBaud;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OnBnClickedButton21();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OnBnClickedButton22();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校验IMEI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CheckIMEIData;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串口扫描枪2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ScanGunPort2;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ScanGunBaud2;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OnBnClickedButton23();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OnBnClickedButton24();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OnBnClickedButton25();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OnBnClickedButton26();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OnBnClickedButton27();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OnBnClickedButton28();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OnBnClickedButton29();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OnBnClickedButton30();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OnBnClickedButton31();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OnBnClickedButton32();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OnBnClickedButton33();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分几页打印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PageNum;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PageNumControl;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一台机IMEI号的数量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MultIMEI;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MultIMEIControl;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数据关联获取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DataRelative;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EnableFRDC(BOOL UseQueue = FALSE,BOOL ENABLE=TRUE);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EnableFRDCQueue(BOOL UseQueue = FALSE, BOOL ENABLE = TRUE);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QueueFunc(CString FirstInput, CString ReplaceValue);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OnEnChangeEdit15();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选择数据关联时，第一个输入数据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FirstRelativeData;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FirstRelativeDataControl;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ListProcesses();//列举进程，然后结束Bartender.exe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GetSettingFromDB(CString m_server,CString m_db,CString m_user,CString m_pwd,CString ZhiDanNum);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OnEnChangeEdit16();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InputZhidan;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InputZhidanCS;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数据库漏测高级选择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Function_Check;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CButton Function_CheckControl;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Couple_Check;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CButton Couple_CheckControl;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WriteData_Check;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CButton WriteData_CheckControl;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功能漏测数据查询进行时间过滤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LeaveOutSta_TimeFilter;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StationsChoose;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StationsChooseCS;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//清理临时表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GetTempSheet(CAdoInterface&amp; myado, CString tempName, CStringArray&amp; TempSheets);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DeletetempSheet(int SheetChoose, CString tempName);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ExisttempSheet(int SheetChoose, BOOL Enable);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OnBnClickedButton35();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返工编码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ReturnCodeControl;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ReturnCodeCS;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使用队列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RelativeQueue;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Hostname;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Ipaddress;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GetIp_Name(CString&amp; m_hostname, CString&amp; m_ipaddress);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OnEnChangeEdit18();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根据箱号获取数据库数据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BoxNumDBData;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BoxNumDBDataControl;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GetBoxDataFromDB(int SheetChoose, CString BoxNumCS);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PrintFunction2DB();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PrintFunction3DB();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PrintFunction3();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是否检查箱号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CartonBox_Check;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Data_UpdateError(CAdoInterface&amp; myado, int DataUpNum, CEdit* m_Result, CEdit* Final_Result_Control, CString Message, CString Category, CString ProductID);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GetExistError(CAdoInterface&amp; myado, int DataUpNum, CEdit* m_Result, CEdit* Final_Result_Control, CString *ExistMessage, CString ProductID);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打印机3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PrinterName3;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PrinterNameCS3;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PrinterChooseCS3;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PrintTemplateCS3;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OnBnClickedButton38();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OnBnClickedButton39();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OnBnClickedButton37();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卡通箱贴纸包含软件版本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IncludeSWChooseCS;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CheckZhiDanChooseCS;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OnCbnSelchangeCombo7();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其他输入的替换值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OtherReplace;//控件变量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OtherStart;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OtherReplaceValue;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关联字段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RelativeField;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输入替代的截取长度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ReplaceLength;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输入递增选择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InputIncrease;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检查关联表绑定状态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CheckBindState;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ReplaceCheckData;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CutDataFormat;</w:t>
      </w:r>
    </w:p>
    <w:p>
      <w:pP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从类型库向导中用“添加类”创建的计算机生成的 IDispatch 包装类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#import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"C:\\Program Files\\Seagull\\BarTender Suite\\bartend.exe"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no_namespace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CBtDatabase 包装类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class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CBtDatabase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: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COleDispatchDriver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CBtDatabase(){}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调用 COleDispatchDriver 默认构造函数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CBtDatabase(LPDISPATCH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 : COleDispatchDriver(pDispatch) {}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CBtDatabase(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const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CBtDatabase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&amp;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dispatchSrc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 : COleDispatchDriver(dispatchSrc) {}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属性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操作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IBtDatabase 方法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put_Name(LPCTSTR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newValue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BYTE parms[] = VTS_BSTR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InvokeHelper(0x1, DISPATCH_PROPERTYPUT, VT_EMPTY, NULL, parms,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newValue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get_Name()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InvokeHelper(0x1, DISPATCH_PROPERTYGET, VT_BSTR,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*)&amp;result, NULL);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 get_ODBC()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InvokeHelper(0x2, DISPATCH_PROPERTYGET, VT_DISPATCH,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*)&amp;result, NULL);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 get_TextFile()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InvokeHelper(0x3, DISPATCH_PROPERTYGET, VT_DISPATCH,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*)&amp;result, NULL);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get_Type()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InvokeHelper(0x4, DISPATCH_PROPERTYGET, VT_I4,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*)&amp;result, NULL);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 get_SAPIDoc()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InvokeHelper(0x5, DISPATCH_PROPERTYGET, VT_DISPATCH,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*)&amp;result, NULL);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 get_OLEDB()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InvokeHelper(0x6, DISPATCH_PROPERTYGET, VT_DISPATCH,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*)&amp;result, NULL);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IBtDatabase 属性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从类型库向导中用“添加类”创建的计算机生成的 IDispatch 包装类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#import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"C:\\Program Files\\Seagull\\BarTender Suite\\bartend.exe"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no_namespace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CBtDatabases 包装类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class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CBtDatabases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: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COleDispatchDriver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CBtDatabases(){}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调用 COleDispatchDriver 默认构造函数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CBtDatabases(LPDISPATCH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 : COleDispatchDriver(pDispatch) {}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CBtDatabases(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const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CBtDatabases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&amp;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dispatchSrc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 : COleDispatchDriver(dispatchSrc) {}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属性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操作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IBtDatabases 方法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get_Count()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InvokeHelper(0x1, DISPATCH_PROPERTYGET, VT_I4,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*)&amp;result, NULL);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 get_QueryPrompts()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InvokeHelper(0x2, DISPATCH_PROPERTYGET, VT_DISPATCH,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*)&amp;result, NULL);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LPDISPATCH Item(VARIANT 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Index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BYTE parms[] = VTS_PVARIANT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InvokeHelper(0x3, DISPATCH_METHOD, VT_DISPATCH,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parms,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Index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LPUNKNOWN get_NewEnum()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LPUNKNOWN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InvokeHelper(0xfffffffc, DISPATCH_PROPERTYGET, VT_UNKNOWN,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*)&amp;result, NULL);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LPDISPATCH GetDatabase(VARIANT&amp;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Index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BYTE parms[] = VTS_VARIANT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InvokeHelper(0x4, DISPATCH_METHOD, VT_DISPATCH,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*)&amp;result, parms, &amp;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Index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IBtDatabases 属性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#pragma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once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"afxwin.h"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"AdoInterface.h"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CRework 对话框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class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CRework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: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CDialog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DECLARE_DYNAMIC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CRework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CRework(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CWnd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pParent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标准构造函数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~CRework();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对话框数据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enum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{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IDD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IDD_REWORK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protected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DoDataExchange(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CDataExchange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pDX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DDX/DDV 支持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PreTranslateMessage(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OnOK();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DECLARE_MESSAGE_MAP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LogShow_exchange(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m_Result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Msg_Log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HandleNum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 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Data_DB_CheckDelete(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SheetChoose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//卡通箱数据返工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OnEnChangeEdit2();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OnEnChangeEdit1();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返工的箱号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BoxNumber;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BoxNumberControl;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CAdoInterface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myado[2];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数据库服务器设置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m_server;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m_db;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m_user;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m_pwd;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返工LOG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m_Result1;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返工的制单号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ZhiDanValue;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stdafx.h : 标准系统包含文件的包含文件，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或是经常使用但不常更改的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特定于项目的包含文件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#pragma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once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#ifndef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_SECURE_ATL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_SECURE_ATL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1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#endif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#ifndef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VC_EXTRALEAN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VC_EXTRALEAN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      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从 Windows 头中排除极少使用的资料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#endif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"targetver.h"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_ATL_CSTRING_EXPLICIT_CONSTRUCTORS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某些 CString 构造函数将是显式的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关闭 MFC 对某些常见但经常可放心忽略的警告消息的隐藏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_AFX_ALL_WARNINGS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&lt;afxwin.h&gt;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   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MFC 核心组件和标准组件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&lt;afxext.h&gt;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   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MFC 扩展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&lt;afxdisp.h&gt;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  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MFC 自动化类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#ifndef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_AFX_NO_OLE_SUPPORT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&lt;afxdtctl.h&gt;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     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MFC 对 Internet Explorer 4 公共控件的支持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#endif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#ifndef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_AFX_NO_AFXCMN_SUPPORT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&lt;afxcmn.h&gt;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               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MFC 对 Windows 公共控件的支持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#endif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_AFX_NO_AFXCMN_SUPPORT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&lt;afxsock.h&gt;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MFC socket extensions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#import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"C:\Program Files\Common Files\System\ado\msado15.dll"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no_namespace rename(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"EOF"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"adoEOF"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extern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UserNameDB;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extern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UserLimit;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"numtype.h"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"methord.h"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#ifdef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_UNICODE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defined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_M_IX86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#pragma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comment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(linker,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"/manifestdependency:\"type='win32' name='Microsoft.Windows.Common-Controls' version='6.0.0.0' processorArchitecture='x86' publicKeyToken='6595b64144ccf1df' language='*'\""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#elif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defined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_M_IA64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#pragma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comment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(linker,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"/manifestdependency:\"type='win32' name='Microsoft.Windows.Common-Controls' version='6.0.0.0' processorArchitecture='ia64' publicKeyToken='6595b64144ccf1df' language='*'\""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#elif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defined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_M_X64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#pragma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comment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(linker,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"/manifestdependency:\"type='win32' name='Microsoft.Windows.Common-Controls' version='6.0.0.0' processorArchitecture='amd64' publicKeyToken='6595b64144ccf1df' language='*'\""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#else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#pragma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comment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(linker,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"/manifestdependency:\"type='win32' name='Microsoft.Windows.Common-Controls' version='6.0.0.0' processorArchitecture='*' publicKeyToken='6595b64144ccf1df' language='*'\""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#endif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#endif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#pragma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once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//任务管理器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"afxwin.h"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"afxcmn.h"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"ComboListCtrl.h"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"winspool.h"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"BartenderTestDlg.h"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//获取系统运行的进程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&lt;tlhelp32.h&gt;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//任务管理器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struct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wininfo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winbuf[100];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filename[100];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winname;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unsigned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pid;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HICON winicon;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HWND hwnd;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short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sign;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STRING_SECTION_CONFIG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"SETTING"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DATA_ITEM_MAX 48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//镭雕机调用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"Laser.h"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"F:\software\BartenderTest_PLC\ComboxList\ComboListCtrl.h"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typedef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struct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LPVOID WinHndle;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InputData;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DataCount;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NextDataHandle;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ARRAYMAXLENGTH 1000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//二维数组最大限制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TagsBatchPrint 对话框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class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TagsBatchPrint :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CDialog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DECLARE_DYNAMIC(TagsBatchPrint)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TagsBatchPrint(CWnd* pParent = NULL);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标准构造函数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~TagsBatchPrint();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对话框数据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enum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{ IDD = IDD_BATCH_PRINT 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protected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DoDataExchange(CDataExchange* pDX);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DDX/DDV 支持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BOOL OnInitDialog();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BOOL PreTranslateMessage(MSG* pMsg);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OnOK();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LRESULT PopulateComboList2(WPARAM wParam, LPARAM lParam);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//在list控件上增加combo box控件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LRESULT OnEndLabelEditVariableCriteria(WPARAM wParam, LPARAM lParam);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OnContextMenu(CWnd*, CPoint point);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//菜单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OnRButtonUp(UINT nFlags, CPoint point);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//右键弹起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DECLARE_MESSAGE_MAP()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OnTimer(UINT nIDEvent);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AutoCreateTagsFunc();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//自动生成IMEI地址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AutoCreateTags(LPTSTR lpszTags, CString dataCurrent=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AutoCreateTags14(LPTSTR lpszTags);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__int64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ComputeCD(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__int64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nImei);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CheckIMEI(CString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m_IMEI);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贴纸起始号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TagsStartNum;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__int64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m_int64StartTags;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__int64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m_int64DefaultTags;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贴纸计数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Tags_Count_int;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Tags_Count_Control;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当前号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TagsCurrNum;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Tags_ALL;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结束号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TagsEndNum;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__int64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m_int64EndTags;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TagsStartNumLastOne;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TagsEndNumLastOne;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CArray&lt;wininfo,wininfo&amp;&gt; m_wininfoarray;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wininfo m_currentwin;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PRINTONCE_MAX;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byte buf[32];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//当前数据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JOB_INFO_2 *ppJobInfo;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// Pointer to be filled.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pcJobs;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// Count of jobs filled.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  DWORD pStatus;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// Print Queue status.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HANDLE Current_handle;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PrinterNameCS;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LoadConfig_Change();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LogShow_exchange(CString Msg_Log);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GetPrinters();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GetJobs(HANDLE hPrinter,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Handle to the printer.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              JOB_INFO_2 **ppJobInfo,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// Pointer to be filled.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          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*pcJobs,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// Count of jobs filled.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              DWORD *pStatus);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// Print Queue status.  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GetPrintersMessage();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打印空白纸间隔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PrintBlankInterval;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TagsCurrNumControl;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Tags_ALL_Control;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OnBnClickedButton17();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//根据号段生成数据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//优化数据存储、指针调用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*strContents;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OnBnClickedButton19();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//CListCtrl Excell_show;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CComboListCtrl Excell_show;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m_strExchangeFileName;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//规则文件交换路径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count_Tags;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OnBnClickedButton2();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贴纸数据的位数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TagsBits;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打印速度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PrintSpeed;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OnBnClickedButton6();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OnBnClickedButton15();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//停止标志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PauseSign;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//暂停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StopSign;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Sequence;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OnceProcess;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OpertorDOALLOnce;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OnBnClickedButton21();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PrinterName;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PrintStateShow;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选择是否生成IMEI校验位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IMEI_CAL;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OnBnClickedButton22();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//打印机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CBtApplication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btApp[2];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//DBtApplication与IBtApplication都有quit函数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CBtFormat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btFormat[2];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CBtFormats*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btFormats[2];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PrinterIniDone[2];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PrinterNum;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//CBartenderTestDlg PrintObject;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CFile cReport[2];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WriteLogIni(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LogNum, CString NextFile=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"LOGBackup\\"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//写LOG信息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WriteLog(CString Text,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LogNum);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WriteLogEnd(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LogNum);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PrintTemplateCS;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OnBnClickedButton1();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OnBnClickedButton3();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OnBnClickedButton4();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CComboListCtrl m_list2;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EnableWindows(BOOL Enable);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PrintFunction(BOOL OnceDone,CString InputData,CBtFormat&amp; btFormatCurrent);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LoopPrint(BOOL Sequence,CBtFormat&amp; btFormatCurrent);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AllPrintFun(CBtFormat&amp; btFormatCurrent);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Delete_Running_Bartender();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ListProcesses();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//列举进程，然后结束Bartender.exe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OnCbnSelchangeCombo2();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继电器控制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COM_IniDone;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COM_Number[PORTS_NUM];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HANDLE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hPort[THREAD_NUM];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RelayAddr_M;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m_server_M;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m_db_M;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m_user_M;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m_pwd_M;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COM_Opened;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HexToASCII(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unsigned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data_hex);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HexGroupToString(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*OutStrBuffer,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unsigned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*InHexBuffer,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unsigned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HexLength);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//用于显示串口返回值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LoadConfig();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SaveConfig();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InitCOM(CComboBox* m_Port,CComboBox* m_Baud,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num);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OnGetport(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HandleNum);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OPen_Serial_Port(CComboBox* m_Port,CComboBox* m_Baud,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HandleNum);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*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Send_Serial_Order(CString* Vaule_Return,CString strCommand_Vaule,u8* HEXData,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HandleNum,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* EndSign);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IMEI_Function_Judge(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i,CString IMEI_FT_Item,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* Serial_Order_Return,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HandleNum);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WriteAT_Thread(CComboBox* m_Port,CComboBox* m_Baud,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HandleNum,CString OrderData,u8* HEXData,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* EndSign=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"NULL"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s16  OpertorDO(s16 ioindex,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onoff);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CtrComport;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CtrBaud;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OnCbnSelchangeCombo3_Fresh();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//刷新串口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OnBnClickedButton7();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OpertorDOALL(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Count,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onoff);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OnEnChangeEdit6();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InputZhidan;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InputZhidanCS;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CAdoInterface myado;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//BOOL UserLimit;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GetSettingFromDB(CString ZhiDanNum);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EnableWindowControl(BOOL Choose=TRUE);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OnBnClickedButton9();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OnBnClickedButton8();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CLaser LaserMachine;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LaserFileCS;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LogCount;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//数据库下个数据检查状态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NextDataCheckState;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*DataCheckResult;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BOOL StartmarkFunc(BOOL OnceDone, CString InputData, BOOL bWaitTouch, BOOL bWaitEnd,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nOverTime,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DataCount=0);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LoopMark();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BOOL NextDataCheck(CString InputData,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DataCount);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EnableWindowLaser(BOOL Enable);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OnBnClickedButton10();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OnBnClickedButton11();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OnBnClickedButton12();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OnBnClickedButtonmarkonce();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OnBnClickedButtonpreview();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stimer1;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stimer2;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PauseMark1;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OnBnClickedButtonstimer2();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//打标开始方式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MarkStartType;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脚踏快速检测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FastCheck;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OnBnClickedButtonetimer2();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ScanmarkFunc();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OnEnChangeEdit8();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扫描打标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ScanData;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ScanDataControl;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OnBnClickedButtonstimer();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OnBnClickedButtonetimer();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延迟打标时间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DelayMarkTime;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检查扫描输入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CheckIMEIData;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ScanDataPre;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DataDigit_Control;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OnBnClickedButtonpausemark();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上一个数据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LastMarkData;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//数据库查询功能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RestartAll;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AskOnce[5];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//BOOL CloseApp;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DeleteTempSheet;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LocalDATA;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Data_Update(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SheetChoose, CString IMEIData);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Data_DB_CheckIni(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SheetChoose, BOOL Enable = FALSE, BOOL DeleteTemp = FALSE);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Data_DB_Check(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SheetChoose, CString IMEIData);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CheckDataDB(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SheetChoose, BOOL Restart, CString IMEIData);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LocalIMEICache(CString IMEIData);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CheckDataCache(CString IMEIData, BOOL IMEIorSN = TRUE);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DeletetempSheet(CString tempName);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GetTempSheet(CAdoInterface&amp; myado, CString tempName, CStringArray&amp; TempSheets);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ExisttempSheet(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SheetChoose, BOOL Enable);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数据库智能过滤重号数据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DBIFilterCheck;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OnBnClickedButton13();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重复打标，不管重复性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RemarkCheck;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没有输入数据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EmptyDataCheck;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OnBnClickedButton14();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//语音播报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HRESULT hr;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ISpVoice*  pVoice;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Voice_Ini();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Voice_Speak(CString Text);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Hostname;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Ipaddress;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GetIp_Name(CString&amp; m_hostname, CString&amp; m_ipaddress);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关联数据库获取数据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IMEI_MultNext[MULTDATAMAX][ARRAYMAXLENGTH];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IMEI_Mult[MULTDATAMAX];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MultCount;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DataRelativeChoose;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BOOL GetDataFromDB(CString FirstScan,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DataCount);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ConnecDB(CString m_server, CString m_db, CString m_user, CString m_pwd);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OnBnClickedCheck9();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CStringArray strdataArray;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//数据字符串一维数组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还未使用的数据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CComboListCtrl Excell_Unused;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OnBnClickedButton18();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ListOutData();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ListNoOutData();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RelativeField;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#pragma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once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"AdoInterface.h"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//#include "md5.h"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"afxwin.h"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CUserSetting 对话框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class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CUserSetting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: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CDialog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DECLARE_DYNAMIC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CUserSetting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CUserSetting(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CWnd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pParent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标准构造函数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~CUserSetting();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对话框数据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enum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{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IDD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IDD_USERSETTING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protected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DoDataExchange(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CDataExchange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pDX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DDX/DDV 支持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DECLARE_MESSAGE_MAP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OnInitDialog();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GetData(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Serial_Order_Return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Start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End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Count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1,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HandleNum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0);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//获取有效数据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OnTimer(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nIDEvent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//定时器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CAdoInterface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myado;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LimitsSys;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ConnecDB(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m_server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m_db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m_user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m_pwd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GetUserType(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CAdoInterface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&amp;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myado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Name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Password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*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Limits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UpdateUserToDb(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Name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Password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Limits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ChangePw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FALSE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NewPassword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DeleteUserFromDb(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Name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Password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UsePW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TRUE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CStringArray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UserArray;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GetUsersFromDB();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ChangeCombo();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CheckUser(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Name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Password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Limits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OnBnClickedButton1();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用户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UserName;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Password;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NewPassword;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Limits;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//权限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OnBnClickedButton7();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OnBnClickedButton6();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OnBnClickedButton10();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LimitsControl;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OnBnClickedButton11();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OnCbnSelchangeCombo2();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AllUsersBox;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CLogin 对话框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class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CLogin :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CDialog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DECLARE_DYNAMIC(CLogin)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CLogin(CWnd* pParent = NULL);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标准构造函数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~CLogin();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对话框数据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enum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{ IDD = IDD_LOGIN 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protected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DoDataExchange(CDataExchange* pDX);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DDX/DDV 支持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DECLARE_MESSAGE_MAP()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登陆账号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m_s_name;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m_s_pwd;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OnBnClickedOk();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*  pdlgPointer;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#pragma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once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"ComboListCtrl.h"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"afxwin.h"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DATA_ITEM_MAX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48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//#include "g:\pc备份\bartendertest_plc\comboxlist\combolistctrl.h"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CPrintBatch 对话框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"winspool.h"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"BartenderTestDlg.h"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class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CPrintBatch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: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CDialog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DECLARE_DYNAMIC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CPrintBatch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CPrintBatch(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CWnd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pParent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标准构造函数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~CPrintBatch();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对话框数据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enum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{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IDD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IDD_DIALOGCOLORBOX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protected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DoDataExchange(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CDataExchange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pDX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DDX/DDV 支持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PreTranslateMessage(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OnOK();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//VK_RETURN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OnInitDialog();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OnTimer(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nIDEvent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DECLARE_MESSAGE_MAP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OnEnChangeScandata();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CComboListCtrl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m_list2;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PrinterName;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PrinterNameCS;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PrintStateShow;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PrintTemplateCS;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//打印机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CBtApplication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btApp[2];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//DBtApplication与IBtApplication都有quit函数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CBtFormat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btFormat[2];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CBtFormats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*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btFormats[2];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PrinterIniDone[2];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PrinterNum;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CAdoInterface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myado;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//BOOL UserLimit;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EnableWindowControl(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Choose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TRUE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Delete_Running_Bartender();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ListProcesses();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//列举进程，然后结束Bartender.exe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GetSettingFromDB(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m_server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m_db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m_user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m_pwd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ZhiDanNum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LogShow_exchange(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Msg_Log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__int64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ComputeCD(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__int64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nImei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CheckIMEI(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m_IMEI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GetDataFromDB(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m_server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m_db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m_user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m_pwd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FirstScan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PrintFunction();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IMEI_Mult[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MULTDATAMAX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MultCount;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MultScanControl;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CheckIMEIData;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DataPrintInput;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DataPrintInputControl;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OnBnClickedButton6();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DataRelativeChoose;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};</w:t>
      </w:r>
    </w:p>
    <w:p>
      <w:pPr>
        <w:pStyle w:val="2"/>
        <w:spacing w:line="240" w:lineRule="atLeas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---------------------------以上为代码前三十页---------------------------</w:t>
      </w:r>
    </w:p>
    <w:p>
      <w:pPr>
        <w:pStyle w:val="2"/>
        <w:spacing w:line="240" w:lineRule="atLeast"/>
        <w:rPr>
          <w:rFonts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---------------------------以下为代码后三十页---------------------------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Rework.cpp : 实现文件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"stdafx.h"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"BartenderTest.h"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"Rework.h"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"BartenderTestDlg.h"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CRework 对话框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IMPLEMENT_DYNAMIC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CRework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CDialog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CRework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::CRework(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CWnd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pParent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/*=NULL*/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: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CDialog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CRework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IDD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pParent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BoxNumber(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_T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ZhiDanValue(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_T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CRework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::~CRework()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CRework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::DoDataExchange(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CDataExchange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pDX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CDialog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::DoDataExchange(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pDX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DDX_Text(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pDX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IDC_EDIT1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BoxNumber);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DDX_Control(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pDX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IDC_EDIT1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BoxNumberControl);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DDX_Control(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pDX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IDC_RESULT1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m_Result1);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DDX_Text(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pDX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IDC_EDIT2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ZhiDanValue);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BEGIN_MESSAGE_MAP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CRework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CDialog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ON_WM_CLOSE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ON_EN_CHANGE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IDC_EDIT2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&amp;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CRework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::OnEnChangeEdit2)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ON_EN_CHANGE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IDC_EDIT1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&amp;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CRework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::OnEnChangeEdit1)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END_MESSAGE_MAP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CRework 消息处理程序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CRework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::OnEnChangeEdit2()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UpdateData(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TRUE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CRework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::LogShow_exchange(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m_Result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Msg_Log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HandleNum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    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LOG_Show_Old;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m_Result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-&gt;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GetWindowText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(LOG_Show_Old);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CTime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cTime;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cTime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CTime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GetCurrentTime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();                                                     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//创建以当日日期的文件夹来保存数据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LogTime;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LogTime.Format(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    (%04d-%02d-%02d--%02d:%02d:%02d)"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,cTime.GetYear(), cTime.GetMonth(), cTime.GetDay(),cTime.GetHour(), cTime.GetMinute(), cTime.GetSecond());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m_Result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-&gt;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SetWindowText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Msg_Log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+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LogTime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+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"\r\n"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+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LOG_Show_Old.Left(8192));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m_Result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-&gt;UpdateWindow();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CRework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::Data_DB_CheckDelete(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SheetChoose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Conn=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DB_FAIL=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Conn.Format(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"driver={SQL Server};Server=%s;DATABASE=%s;UID=%s;PWD=%s"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m_server,m_db,m_user, m_pwd);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(myado[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SheetChoose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].m_pCon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==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CoInitialize(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DB_FAIL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myado[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SheetChoose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].ConnecDataLibrary(Conn,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adModeUnknown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 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(myado[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SheetChoose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].m_pCon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-&gt;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State==0)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//1表示已经打开,0表示关闭，数据库意外断开，重连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LogShow_exchange(&amp;m_Result1,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"IMEI数据库意外断开，重连........"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,0);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DB_FAIL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myado[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SheetChoose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].ConnecDataLibrary(Conn,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adModeUnknown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//数据库意外断开，重连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LogShow_exchange(&amp;m_Result1,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"数据库连接正常中........"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,0);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(DB_FAIL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==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"FAIL"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LogShow_exchange(&amp;m_Result1,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"连接数据库失败，无法上传数据，请检查网络......."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,0);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FALSE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TestedSign=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FALSE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((BoxNumber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!=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)&amp;&amp;(ZhiDanValue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!=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UP_Barcode=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TRUE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strSQL1;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strSQL1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"DELETE from dbo.Gps_CartonBoxTwenty_Result WHERE BoxNo='"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+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BoxNumber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+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"' AND ZhiDan='"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+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ZhiDanValue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+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"'"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_variant_t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var;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UP_Barcode=myado[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SheetChoose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].Execute(strSQL1,&amp;var);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(UP_Barcode==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TRUE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UpLoadNum;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UpLoadNum.Format(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"%d"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,var.intVal);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LogShow_exchange(&amp;m_Result1,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"成功删除记录数量: 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+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UpLoadNum,0);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LogShow_exchange(&amp;m_Result1,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"返工失败！！！！！！！！！！"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,0);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AfxMessageBox(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"制单号或者箱号不能为空！！"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FALSE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TRUE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CRework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::OnEnChangeEdit1()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UpdateData(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TRUE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(((BoxNumber.Find(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"\r"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)!=-1)|| (BoxNumber.Find(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"\n"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)!=-1))  )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//选择了IMEI1  &amp;&amp;IMEI_length==15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BoxNumberControl.EnableWindow(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FALSE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//check whether digits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BoxNumber.Replace(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"\r"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BoxNumber.Replace(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"\n"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Data_DB_CheckDelete(1);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UpdateData(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FALSE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//将输入的回车清掉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BoxNumberControl.EnableWindow(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TRUE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BoxNumberControl.SetFocus();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BoxNumberControl.SetSel(0,-1);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CRework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::PreTranslateMessage(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TODO: Add your specialized code here and/or call the base class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WM_KEYDOWN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-&gt;message )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{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nKey =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-&gt;wParam;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(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VK_ESCAPE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== nKey )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TRUE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CDialog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::PreTranslateMessage(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CRework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::OnOK()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CDialog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::OnOK();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#pragma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once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&lt;atltime.h&gt;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"ISocketStream.h"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&lt;WS2tcpip.h&gt;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#pragma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comment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lib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"Ws2_32.lib"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/////////////////////////////////////////////////////////////////////////////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CActiveSock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class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CActiveSock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: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ISocketStream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CActiveSock(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HANDLE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StopEvent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~CActiveSock();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Connect(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LPCTSTR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HostName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USHORT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PortNumber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IPAddr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SetRecvTimeoutSeconds(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NewTimeoutSeconds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GetRecvTimeoutSeconds();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SetSendTimeoutSeconds(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NewTimeoutSeconds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GetSendTimeoutSeconds();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Receives up to Len bytes of data and returns the amount received - or SOCKET_ERROR if it times out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RecvPartial(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lpBuf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const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Len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Sends up to Len bytes of data and returns the amount sent - or SOCKET_ERROR if it times out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SendPartial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LPCVOID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lpBuf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const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Len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Receives exactly Len bytes of data and returns the amount sent - or SOCKET_ERROR if it times out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RecvMsg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lpBuf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const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Len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Sends exactly Len bytes of data and returns the amount sent - or SOCKET_ERROR if it times out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SendMsg(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LPCVOID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lpBuf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const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Len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ShutDown(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nHow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SD_BOTH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DWORD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GetLastError();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Close(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Returns true if the close worked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private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CTime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RecvEndTime;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CTime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SendEndTime;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WSADATA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WsaData;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WSAEVENT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write_event;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WSAEVENT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read_event;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WSAOVERLAPPED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RecvInitiated;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SOCKET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ActualSocket;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DWORD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LastError;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SendTimeoutSeconds, RecvTimeoutSeconds;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HANDLE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m_hStopEvent;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BartenderTestDlg.h : 头文件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#pragma once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"afxwin.h"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 DATA_NUM_MAX 320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//一箱里终端数量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//#define LOCAL_IMEI_MAX 20   //箱数量//#define LOCAL_IMEI_MAX 2   //箱数量调试验证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 SOFTVERSION_LINE 5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//5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 SETTING_ITEM_MAX 16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 DATA_ITEM_MAX 48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//一个制单的配置项最多48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 MULTDATAMAX  13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//一次最大输入数据量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 PORTS_NUM 8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//最大串口数量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 THREAD_NUM 4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"IniFile.H"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STRING_PATH_CONFIG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"config\\Seting_CONFIG.dll"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STRING_PATH_CONFIGLanguage "config\\Seting_CONFIGLanguage.dll"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STRING_SECTION_CONFIGLanguage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"SETTINGLanguage"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  RESTARTSCAN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50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"AdoInterface.h"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//改变窗口大小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"ResizableDialog.h"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//列表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"combolistctrl.h"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".\comboxlist\combolistctrl.h"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//获取打印机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"winspool.h"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"CBtApplication.h"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"CBtFormat.h"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"CBtFormats.h"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//继电器控制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"Modbus.h"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"MbCommon.h"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//语音播报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&lt;sapi.h&gt;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//获取系统运行的进程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&lt;tlhelp32.h&gt;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 "WorkQueue.h"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 MAXPAGE 8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typedef struct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LPVOID WinHandle;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 Count;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CBtFormat btFormatCurrent;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PARA_Handle;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//多线程获取端口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 CRITICAL_SECTION GETPORTCR;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SpecificWorkItem 类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class SpecificWorkItem : public WorkItemBase           //新建一个基于队列的基类的子类，该子类的私有函数能被CWorkQueue调用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SpecificWorkItem(char *defaultKeyFile, char *defaultDbFile, char *outFileName, int nItem, LPVOID QueueHandle)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{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defaultKeyFile_M = defaultKeyFile; defaultDbFile_M = defaultDbFile; outFileName_M = outFileName; m_nItem = nItem;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QueueHandle_M = QueueHandle;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private: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  DoWork(int strCommand_Head_Label);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  Abort();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   m_nItem;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 *defaultKeyFile_M;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 *defaultDbFile_M;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 *outFileName_M;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LPVOID QueueHandle_M;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CBartenderTestDlg 对话框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class CBartenderTestDlg : public CResizableDialog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构造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friend CWorkQueue;                      //对外部友元类的声明，可以访问类CBartenderTestDlg 的             私有成员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CBartenderTestDlg(CWnd* pParent = NULL);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标准构造函数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CWorkQueue m_WorkQueue;                 //重载队列类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 unsigned long __stdcall ThreadFuncDestroy(void*  pParam);//销毁线程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UINT pRunComandThread(int pParam, CString FirstInput, CString ReplaceValue);//命令解析的线程函数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StopWorkItem();//停止运行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对话框数据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enum { IDD = IDD_BARTENDERTEST_DIALOG 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protected: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 void DoDataExchange(CDataExchange* pDX);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DDX/DDV 支持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LRESULT PopulateComboList2(WPARAM wParam, LPARAM lParam);//在list控件上增加combo box控件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LRESULT OnEndLabelEditVariableCriteria(WPARAM wParam, LPARAM lParam);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CloseFunc();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实现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protected: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HICON m_hIcon;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生成的消息映射函数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 BOOL OnInitDialog();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afx_msg HBRUSH OnCtlColor(CDC* pDC,CWnd* pWnd,UINT nCtlColor);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OnTimer(UINT nIDEvent);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 BOOL PreTranslateMessage(MSG* pMsg);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 void OnOK();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OnPaint();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HCURSOR OnQueryDragIcon();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DECLARE_MESSAGE_MAP()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void LogShow_exchange(CEdit* m_Result,CEdit* Final_Result_Control,int State,CString Msg_Log,int HandleNum);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__int64 ComputeCD(__int64 nImei);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CheckIMEI(CString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m_IMEI);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CheckData(int IMEI_Count);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COLORREF gColor;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LocalCurrentIMEI;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LocalCurrentSN;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LOCAL_IMEI_MAX;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CString* LocalIMEI;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CString* LocalSN;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//CString LocalIMEI[LOCAL_IMEI_MAX];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//CString LocalSN[LOCAL_IMEI_MAX];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Box_Count;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RestartAll;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AskOnce[5];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CloseApp;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DeleteTempSheet;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Async_IMEI_Input[DATA_NUM_MAX];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Async_Other_Input[DATA_NUM_MAX];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Async_IMEI_Count;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Async_IMEI_Count_CS;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IMEI_Mult[MULTDATAMAX];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IMEI_Input[DATA_NUM_MAX];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SN_Get[DATA_NUM_MAX];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Other_Input[DATA_NUM_MAX];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IMEI_Count;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IMEI_Count_CS;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DataprintResult;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DataprintResultCount;//关联输入、异步检查的时候，确保所有输入判断完成后，再运行扫描下一个条码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GetDataFromDB(int SheetChoose,CString SN,CString IMEI);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OnEnChangeDataprint();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DataPrintInput;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DataPrintInputControl;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Final_Result_Control1;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m_Result1;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OnBnClickedButton36();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IMEIs显示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m_Result2;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Tac信息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IMEITac;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IMEITacControl;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IMEIEnd;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IMEIEndControl;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LoadConfigLanguage();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SaveConfigLanguage();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GetSetting();//读取设置项目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LoadConfig();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SaveConfig();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Data_Update(int SheetChoose);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Data_DB_CheckIni(int SheetChoose,BOOL Enable=FALSE,BOOL DeleteTemp=FALSE);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Data_DB_Check(int SheetChoose, CString IMEIData, CString OtherData = "");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Data_DB_CheckBoxNo(int SheetChoose);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GetSN(int SheetChoose,CString IMEIData);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CheckDataDB(int SheetChoose, BOOL Restart, CString IMEIData, CString OtherData="");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Async_CheckFunction(int Async_IMEI_Count);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ClearLocalIMEICache();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LocalIMEICache();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getCountStr(CString strLongstr, CString strFindstr);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CheckDataCache(CString IMEIData,BOOL IMEIorSN=TRUE,BOOL AddData=TRUE);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//打印处理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GetPrinters();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EnableWindowControl(BOOL Choose=TRUE);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LockComPortControl(BOOL Choose=TRUE);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LessWindowControl(BOOL Choose=TRUE);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CWinThread* Test_Handle;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CWinThread* GetComData_Handle;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GetComDataEnable;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GetComDataEnable1;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GetComDataEnable2;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RestartScanCount;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CAdoInterface myado[5];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//myado[0]---&gt;测试表;myado[1]---&gt;装箱表;myado[2]---&gt;关联数据表;myado[3]---&gt;获取配置表;myado[4]---&gt;上传错误信息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WetherUpdateData_M;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//数据是否上传数据库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WeightConfirmTime_M;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WeightDiff_M;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WeightCenter_M;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WeightLimit_M;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PneumaticDuration_M;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RelayAddr_M;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RelayEquipType_M;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m_server_M;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m_db_M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m_user_M;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m_pwd_M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STRING_SECTION_CONFIG;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ProductLanguage;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ProductCount;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BoxCountRefresh;//N箱后刷新一次数据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MachineType;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ProductColor;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ProductWeight;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ProductDate;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ProductNum;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Software_Version;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BoxNum;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ZhiDan;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Remark;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SNNumber;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//SN号码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/////////////////////////////////////////////////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QRCodeValueWithoutR;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//二维码变量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QRCodeValueWithoutR_T[MAXPAGE];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//二维码分页变量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QRCodeValueDB;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QRCodeValue;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//TXT变量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ZhiDanValue;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//制单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MachineTypeValue;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//变量值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ProductColorValue;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ProductWeightValue;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ProductDateValue;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ProductNumValue;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Software_VersionValue;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BoxNumValue;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RemarkValue;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ProductCountValue;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ProductCountValueDBUpdate;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TextMachineType;//文本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TextProductColor;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TextProductWeight;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TextProductDate;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TextProductNum;//产品号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TextSoftware_Version;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TextBoxNumOnly;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TextBoxNum;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TextZhiDan;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TextRemark;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TextQRCode;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TextProductCount;//产品数量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All_Setting[SETTING_ITEM_MAX];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//上一次变量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IMEIStartLastOne;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IMEIEndLastOne;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Software_VersionLastOne;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Software_VersionNew;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ParaDownLoad_CheckLastOne;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Function_CheckLastOne;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Couple_CheckLastOne;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WriteData_CheckLastOne;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CartonSta_CheckLastOne;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LeaveOutSta_CheckLastOne;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IMEIStart;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IMEIStartControl;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异步检查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Async_Check;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OnBnClickedCheck1();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数据库异常IMEI记录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m_ResultError;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一箱数量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NumberSelect;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CComboListCtrl m_list2;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LockState;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OnBnClickedButton4();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语言选择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LanguageSelect;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OnCbnSelchangeCombo2();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OnBnClickedButton5();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//参数下载工位检查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ParaDownLoad_Check;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CButton ParaDownLoad_CheckControl;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OnBnClickedButton6();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PrinterName;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PrinterName2;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PrinterNameCS;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PrinterNameCS2;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OnBnClickedButton7();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打印模板1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PrintTemplateCS;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PrintTemplateCS2;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OnBnClickedButton10();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PrinterChooseCS;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PrinterChooseCS2;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LeaveOutSta_Check;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CartonSta_Check;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//打印机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CBtApplication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btApp[3];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//DBtApplication与IBtApplication都有quit函数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CBtFormat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btFormat[3];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CBtFormats*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btFormats[3];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PrinterIniDone[3];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PrinterNum;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FirstScanResult;//第一次扫描结果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PrintFunction1();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PrintFunction2();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OtherDataInputFunction();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SaveConfigChange();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CFile cReport[2];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WriteLogIni(int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LogNum);//写LOG信息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WriteLog(CString Text,int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LogNum);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WriteLogEnd(int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LogNum);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OnBnClickedButton8();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OnBnClickedButton9();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OnBnClickedButton11();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OnBnClickedButton12();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CurreScanTime;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其它参数(SN/手机号等)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OtherParaCS;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OtherParaValueCS;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OtherParaLengthCS;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OtherParaPrefixCS;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OnBnClickedButton13();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OtherParaValueControl;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OnBnClickedButton14();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检查IMEI重复性的选择变更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CButton CartonSta_CheckControl;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CButton LeaveOutSta_CheckControl;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//CClientComm RelyComm;//继电器控制通信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COM_IniDone;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COM_Number[PORTS_NUM];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HANDLE hPort[THREAD_NUM];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继电器控制端口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CtrComport;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CtrBaud;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COM_Opened;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u8   equipaddr; //设备地址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 HexChar(char c);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Str2Hex(CString str, char* data);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s16 OpertorDO(s16 ioindex,bool onoff);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//处理单个继电器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s16 OpertorStep(s16 ioindex,bool onoff);//控制步进电机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StringToHexGroup(unsigned char *OutHexBuffer, char *InStrBuffer, unsigned int strLength);//string转HEX "12AB"---&gt;0x12 0xab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  HexToASCII(unsigned char  data_hex);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HexGroupToString(char *OutStrBuffer, unsigned char *InHexBuffer, unsigned int HexLength);//用于显示串口返回值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unsigned int SeperateToHex(const char *src, unsigned char *des);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//"12 AB"---&gt;0x120xAB---&gt;兼容空格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char* AscToHexString(char* pInData, char* pOutData);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//"ab01234" -&gt; "61 62 30 31 32 33 34 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OnBnClickedButton15();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InitCOM(CComboBox* m_Port,CComboBox* m_Baud,int num);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OnGetport(int HandleNum);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OPen_Serial_Port(CComboBox* m_Port,CComboBox* m_Baud,int HandleNum);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char*  Send_Serial_Order(CString* Vaule_Return,CString strCommand_Vaule,u8* HEXData,int HandleNum,char* EndSign);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IMEI_Function_Judge(int i,CString IMEI_FT_Item,char* Serial_Order_Return,int HandleNum);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WriteAT_Thread(CComboBox* m_Port,CComboBox* m_Baud,int HandleNum,CString OrderData,u8* HEXData,char* EndSign="NULL");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OnBnClickedButton16();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OnBnClickedButton17();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//语音播报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HRESULT hr;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ISpVoice*  pVoice;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Voice_Ini();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Voice_Speak(CString Text);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串口扫描枪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ScanGunPort1;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ScanGunBaud1;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HANDLE hScanGun[THREAD_NUM];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Vaule_ScanGun[THREAD_NUM];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//扫描枪数据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Thread_State[THREAD_NUM];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Thread_StateScanClear;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Port_TempScan[THREAD_NUM];//串口读取数据 的缓存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WeightResult;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ScanStart;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Delay_Clock(UINT mSecond);// 延时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ComFuntion(int HandleNum);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ComFuntion1(int HandleNum);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ComFuntion2(int HandleNum);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OPen_ScanGun_Port(CComboBox* m_Port,CComboBox* m_Baud,int HandleNum);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//打开扫描枪端口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Get_ScanGun_Data(int HandleNum,char* EndSign);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//获取扫描枪端口数据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Check_ScanGun_Data(int HandleNum,BOOL ImeiChoose,int LengthLimit);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Check_Weight_Data(int HandleNum,float Weight);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ErrorFunction();//继电器2开关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 UnstandardWeight;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OnBnClickedButton18();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OnBnClickedButton19();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设置路径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SettingPath;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OnBnClickedButton20();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压力传感器端口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PressComport;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PressBaud;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OnBnClickedButton21();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OnBnClickedButton22();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校验IMEI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CheckIMEIData;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串口扫描枪2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ScanGunPort2;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ScanGunBaud2;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OnBnClickedButton23();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OnBnClickedButton24();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OnBnClickedButton25();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OnBnClickedButton26();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OnBnClickedButton27();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OnBnClickedButton28();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OnBnClickedButton29();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OnBnClickedButton30();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OnBnClickedButton31();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OnBnClickedButton32();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OnBnClickedButton33();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分几页打印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PageNum;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PageNumControl;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一台机IMEI号的数量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MultIMEI;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MultIMEIControl;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数据关联获取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DataRelative;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EnableFRDC(BOOL UseQueue = FALSE,BOOL ENABLE=TRUE);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EnableFRDCQueue(BOOL UseQueue = FALSE, BOOL ENABLE = TRUE);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QueueFunc(CString FirstInput, CString ReplaceValue);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OnEnChangeEdit15();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选择数据关联时，第一个输入数据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FirstRelativeData;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FirstRelativeDataControl;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ListProcesses();//列举进程，然后结束Bartender.exe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GetSettingFromDB(CString m_server,CString m_db,CString m_user,CString m_pwd,CString ZhiDanNum);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OnEnChangeEdit16();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InputZhidan;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InputZhidanCS;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数据库漏测高级选择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Function_Check;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CButton Function_CheckControl;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Couple_Check;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CButton Couple_CheckControl;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WriteData_Check;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CButton WriteData_CheckControl;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功能漏测数据查询进行时间过滤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LeaveOutSta_TimeFilter;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StationsChoose;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StationsChooseCS;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//清理临时表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GetTempSheet(CAdoInterface&amp; myado, CString tempName, CStringArray&amp; TempSheets);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DeletetempSheet(int SheetChoose, CString tempName);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 ExisttempSheet(int SheetChoose, BOOL Enable);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OnBnClickedButton35();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返工编码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ReturnCodeControl;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ReturnCodeCS;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使用队列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RelativeQueue;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Hostname;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Ipaddress;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GetIp_Name(CString&amp; m_hostname, CString&amp; m_ipaddress);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OnEnChangeEdit18();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根据箱号获取数据库数据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BoxNumDBData;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CEdit BoxNumDBDataControl;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GetBoxDataFromDB(int SheetChoose, CString BoxNumCS);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PrintFunction2DB();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PrintFunction3DB();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PrintFunction3();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是否检查箱号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CartonBox_Check;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Data_UpdateError(CAdoInterface&amp; myado, int DataUpNum, CEdit* m_Result, CEdit* Final_Result_Control, CString Message, CString Category, CString ProductID);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GetExistError(CAdoInterface&amp; myado, int DataUpNum, CEdit* m_Result, CEdit* Final_Result_Control, CString *ExistMessage, CString ProductID);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打印机3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 PrinterName3;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PrinterNameCS3;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PrinterChooseCS3;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PrintTemplateCS3;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OnBnClickedButton38();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OnBnClickedButton39();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OnBnClickedButton37();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卡通箱贴纸包含软件版本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IncludeSWChooseCS;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CheckZhiDanChooseCS;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 void OnCbnSelchangeCombo7();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其他输入的替换值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OtherReplace;//控件变量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OtherStart;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OtherReplaceValue;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关联字段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RelativeField;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输入替代的截取长度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ReplaceLength;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输入递增选择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InputIncrease;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检查关联表绑定状态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 CheckBindState;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ReplaceCheckData;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CutDataFormat;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从类型库向导中用“添加类”创建的计算机生成的 IDispatch 包装类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#import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"C:\\Program Files\\Seagull\\BarTender Suite\\bartend.exe"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no_namespace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CBtApplication 包装类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class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CBtApplication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: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COleDispatchDriver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CBtApplication(){}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调用 COleDispatchDriver 默认构造函数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CBtApplication(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 :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COleDispatchDriver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 {}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CBtApplication(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const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CBtApplication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&amp;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dispatchSrc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 :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COleDispatchDriver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dispatchSrc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 {}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属性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操作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IBtApplication 方法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get_ActiveFormat()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InvokeHelper(0x1,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DISPATCH_PROPERTYGET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get_BuildNumber()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InvokeHelper(0x2,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DISPATCH_PROPERTYGET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VT_I4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get_Formats()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InvokeHelper(0x3,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DISPATCH_PROPERTYGET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get_IsPrinting()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InvokeHelper(0x4,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DISPATCH_PROPERTYGET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get_IsProcessingCommandLines()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InvokeHelper(0x5,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DISPATCH_PROPERTYGET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get_Version()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InvokeHelper(0x6,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DISPATCH_PROPERTYGET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put_Visible(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newValue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BYTE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parms[]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VTS_BOOL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InvokeHelper(0x7,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DISPATCH_PROPERTYPUT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VT_EMPTY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parms,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newValue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get_Visible()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InvokeHelper(0x7,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DISPATCH_PROPERTYGET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get_Window()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InvokeHelper(0x8,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DISPATCH_PROPERTYGET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Quit(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SaveChanges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BYTE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parms[]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VTS_I4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InvokeHelper(0x9,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DISPATCH_METHOD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VT_EMPTY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parms,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SaveChanges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Save(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DoPrompt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BYTE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parms[]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VTS_BOOL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InvokeHelper(0xa,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DISPATCH_METHOD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VT_EMPTY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parms,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DoPrompt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put_SAPIDocDefinitionFile(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LPCTSTR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newValue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BYTE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parms[]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VTS_BSTR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InvokeHelper(0xc,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DISPATCH_PROPERTYPUT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VT_EMPTY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parms,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newValue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get_SAPIDocDefinitionFile()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InvokeHelper(0xc,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DISPATCH_PROPERTYGET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CommandLine(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LPCTSTR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CommandLine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BYTE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parms[]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VTS_BSTR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InvokeHelper(0xb,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DISPATCH_METHOD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VT_EMPTY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parms,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CommandLine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get_LicenseServer()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InvokeHelper(0xd,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DISPATCH_PROPERTYGET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XMLScript(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LPCTSTR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XMLScript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SourceType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Messages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BYTE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parms[]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VTS_BSTR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VTS_I4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VTS_PDISPATCH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InvokeHelper(0x11,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DISPATCH_METHOD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parms,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XMLScript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SourceType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Messages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get_Edition()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InvokeHelper(0x14,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DISPATCH_PROPERTYGET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put_VisibleWindows(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newValue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BYTE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parms[]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VTS_I4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InvokeHelper(0x16,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DISPATCH_PROPERTYPUT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VT_EMPTY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parms,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newValue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get_VisibleWindows()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InvokeHelper(0x16,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DISPATCH_PROPERTYGET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VT_I4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put_TopMost(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newValue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BYTE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parms[]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VTS_BOOL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InvokeHelper(0x17,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DISPATCH_PROPERTYPUT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VT_EMPTY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parms,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newValue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get_TopMost()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InvokeHelper(0x17,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DISPATCH_PROPERTYGET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put_ParentWindow(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unsigned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newValue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BYTE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parms[]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VTS_UI4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InvokeHelper(0x18,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DISPATCH_PROPERTYPUT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VT_EMPTY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parms,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newValue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unsigned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get_ParentWindow()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unsigned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InvokeHelper(0x18,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DISPATCH_PROPERTYGET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VT_UI4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get_ProcessId()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InvokeHelper(0x19,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DISPATCH_PROPERTYGET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VT_I4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get_FullVersion()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InvokeHelper(0x1a,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DISPATCH_PROPERTYGET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SpecifyPrintOnlyPassword(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LPCTSTR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Password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BYTE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parms[]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VTS_BSTR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InvokeHelper(0x1b,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DISPATCH_METHOD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parms,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Password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AdministerMessageSetup()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InvokeHelper(0x1c,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DISPATCH_METHOD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VT_EMPTY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AdministerAlertSetup()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InvokeHelper(0x1d,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DISPATCH_METHOD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VT_EMPTY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AdministerLogSetup()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InvokeHelper(0x1e,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DISPATCH_METHOD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VT_EMPTY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unsigned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Private_SetSharedMemory(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LPCTSTR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sharedMemoryName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unsigned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BYTE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parms[]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VTS_BSTR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InvokeHelper(0x1f,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DISPATCH_METHOD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VT_UI4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parms,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sharedMemoryName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Private_QueueCommandLine(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LPCTSTR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CommandLine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unsigned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__int64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cmdId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BYTE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parms[]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VTS_BSTR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VTS_UI8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InvokeHelper(0x20,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DISPATCH_METHOD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VT_EMPTY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parms,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CommandLine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cmdId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SetGlobalDataFieldValue(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LPCTSTR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GlobalDataField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LPCTSTR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BYTE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parms[]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VTS_BSTR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VTS_BSTR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InvokeHelper(0x21,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DISPATCH_METHOD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VT_EMPTY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parms,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GlobalDataField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GetGlobalDataFieldValue(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LPCTSTR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GlobalDataField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BYTE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parms[]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VTS_BSTR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InvokeHelper(0x22,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DISPATCH_METHOD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parms,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GlobalDataField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IBtApplication 属性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从类型库向导中用“添加类”创建的计算机生成的 IDispatch 包装类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#import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"C:\\Program Files\\Seagull\\BarTender Suite\\bartend.exe"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no_namespace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CBtCache 包装类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class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CBtCache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: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COleDispatchDriver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CBtCache(){}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调用 COleDispatchDriver 默认构造函数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CBtCache(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 : COleDispatchDriver(pDispatch) {}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CBtCache(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const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CBtCache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&amp;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dispatchSrc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 : COleDispatchDriver(dispatchSrc) {}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属性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操作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IBtCache 方法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put_FlushInterval(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newValue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static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BYTE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parms[] = VTS_I4 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InvokeHelper(0x1,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DISPATCH_PROPERTYPUT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VT_EMPTY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parms,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newValue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get_FlushInterval()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InvokeHelper(0x1,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DISPATCH_PROPERTYGET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VT_I4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*)&amp;result,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Flush()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InvokeHelper(0x2,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DISPATCH_METHOD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VT_EMPTY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IBtCache 属性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#pragma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once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"afxwin.h"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CIMEIPrint_Setting 对话框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class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CIMEIPrint_Setting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: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CDialog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DECLARE_DYNAMIC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CIMEIPrint_Setting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CIMEIPrint_Setting(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CWnd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pParent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标准构造函数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~CIMEIPrint_Setting();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对话框数据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enum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{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IDD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IDD_SETTING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protected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DoDataExchange(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CDataExchange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pDX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DDX/DDV 支持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virtual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OnInitDialog();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//函数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OnClose();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DECLARE_MESSAGE_MAP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InitCOM(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m_Port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m_Baud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num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//初始化串口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OPen_ScanGun_Port(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m_Port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m_Baud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HandleNum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ComFuntion2(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HandleNum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Get_ScanGun_Data(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HandleNum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char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*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EndSign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COM_IniDone;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COM_Number[8];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HANDLE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hScanGun[4];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Vaule_ScanGun[4];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Port_TempScan[4];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//串口读取数据 的缓存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GetComDataEnable2;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数据库服务器设置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m_server;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m_db;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m_user;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m_pwd;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继电器模块地址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RelayAddr;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设备型号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RelayEquipType;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称重合格范围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WeightLimit;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重量设置端口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PressComportSet;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CComboBox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PressBaudSet;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OnBnClickedButton1();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OnBnClickedButton2();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OnBnClickedOk();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气动执行时长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PneumaticDuration;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称重中间值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WeightCenter;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WeightDiff;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OnEnChangeEdit2();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afx_msg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OnEnChangeEdit13();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称重确认次数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WeightConfirmTime;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WetherUpdateData;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#pragma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once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class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CEventWrapper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CEventWrapper(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LPSECURITY_ATTRIBUTES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lpEventAttributes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bManualReset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TRUE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bInitialState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FALSE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LPCTSTR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lpName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 m_Event(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   m_Event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CreateEvent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lpEventAttributes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bManualReset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bInitialState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lpName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(!m_Event)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throw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"no event"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HANDLE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Event()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m_Event;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operator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const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HANDLE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m_Event;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~CEventWrapper()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(m_Event)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CloseHandle(m_Event);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m_Event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NULL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private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HANDLE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m_Event;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从类型库向导中用“添加类”创建的计算机生成的 IDispatch 包装类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#import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"C:\\Program Files\\Seagull\\BarTender Suite\\bartend.exe"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no_namespace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CTemplateFieldDs 包装类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class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CTemplateFieldDs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: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COleDispatchDriver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CTemplateFieldDs(){}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调用 COleDispatchDriver 默认构造函数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CTemplateFieldDs(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LPDISPATCH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pDispatch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 : COleDispatchDriver(pDispatch) {}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CTemplateFieldDs(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const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CTemplateFieldDs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&amp;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dispatchSrc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 : COleDispatchDriver(dispatchSrc) {}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属性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操作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ITemplateFieldDs 方法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ITemplateFieldDs 属性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GetName()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GetProperty(0x1,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*)&amp;result);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SetName(CString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propVal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SetProperty(0x1,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propVal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GetValue()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GetProperty(0x2,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*)&amp;result);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SetValue(CString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propVal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SetProperty(0x2,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propVal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GetFieldName()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GetProperty(0x3,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,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*)&amp;result);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SetFieldName(CString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propVal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SetProperty(0x3,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VT_BSTR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propVal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#ifndef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CSPREADSHEET_H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#define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CSPREADSHEET_H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&lt;odbcinst.h&gt;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#include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&lt;afxdb.h&gt;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class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CSpreadSheet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public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CSpreadSheet(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File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SheetOrSeparator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Backup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true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Open spreadsheet for reading and writing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~CSpreadSheet();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Perform some cleanup functions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AddHeaders(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CStringArray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&amp;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FieldNames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replace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false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Add header row to spreadsheet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DeleteSheet();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Clear text delimited file content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DeleteSheet(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SheetName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Clear entire Excel spreadsheet content. The sheet itself is not deleted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AddRow(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CStringArray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&amp;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RowValues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row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0,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replace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false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// Insert or replace a row into spreadsheet. Default is add new row.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AddCell(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CellValue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column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row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0,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Auto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true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AddCell(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CellValue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short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column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row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0);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// Replace or add a cell into spreadsheet using column number. Default is add cell into new row.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ReplaceRows(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CStringArray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&amp;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NewRowValues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CStringArray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&amp;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OldRowValues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Search and replace rows in Excel spreadsheet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ReadRow(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CStringArray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&amp;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RowValues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row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0);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Read a row from spreadsheet. Default is read the next row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ReadColumn(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CStringArray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&amp;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ColumnValues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column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Auto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true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Read a column from Excel spreadsheet using header row or column alphabet. Set Auto to false if want to force column to be used as header name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ReadColumn(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CStringArray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&amp;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ColumnValues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short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column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Read a column from spreadsheet using column number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ReadCell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&amp;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CellValue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column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row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0,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Auto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true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);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ReadCell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&amp;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CellValue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short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column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,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row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= 0);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Read a cell from spreadsheet using column number. Default is read the next cell in next row.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BeginTransaction();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Begin transaction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Commit();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Save changes to spreadsheet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RollBack();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Undo changes to spreadsheet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Convert(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SheetOrSeparator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inline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void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GetFieldNames (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CStringArray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&amp;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FieldNames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) {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FieldNames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.RemoveAll();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FieldNames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.Copy(m_aFieldNames);}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Get the header row from spreadsheet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inline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GetTotalRows() {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m_dTotalRows;}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Get total number of rows in  spreadsheet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inline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short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GetTotalColumns() {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m_dTotalColumns;}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Get total number of columns in  spreadsheet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inline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long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GetCurrentRow() {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m_dCurrentRow;}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Get the currently selected row in  spreadsheet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inline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GetBackupStatus() {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m_bBackup;}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Get status of backup. True if backup is successful, False if spreadsheet is not backup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inline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bool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GetTransactionStatus() {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m_bTransaction;}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Get status of Transaction. True if Transaction is started, False if Transaction is not started or has err</w:t>
      </w:r>
      <w:bookmarkStart w:id="0" w:name="_GoBack"/>
      <w:bookmarkEnd w:id="0"/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or in starting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inline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GetLastError() {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return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m_sLastError;}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Get last error message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m_sSql;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SQL statement to open Excel spreadsheet for reading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m_sDsn;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DSN string to open Excel spreadsheet for reading and writing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m_stempSql;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Temporary string for SQL statements or for use by functions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m_stempString;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Temporary string for use by functions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m_sSheetName;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Sheet name of Excel spreadsheet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m_sExcelDriver;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Name of Excel Driver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m_sFile;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Spreadsheet file name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m_sSeparator;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Separator in text delimited spreadsheet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m_sLastError;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Last error message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CStringArray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m_atempArray;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Temporary array for use by functions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CStringArray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m_aFieldNames;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Header row in spreadsheet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CStringArray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m_aRows;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Content of all the rows in spreadsheet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CDatabase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*m_Database;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Database variable for Excel spreadsheet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CRecordset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 xml:space="preserve"> *m_rSheet;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// Recordset for Excel spreadsheet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};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shd w:val="clear" w:color="auto" w:fill="auto"/>
        </w:rPr>
        <w:t>#endif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C1E5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pPr>
      <w:suppressAutoHyphens w:val="0"/>
    </w:pPr>
    <w:rPr>
      <w:rFonts w:eastAsia="等线" w:cs="Courier New"/>
      <w:kern w:val="2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2018-08-31T06:31:00Z</dcterms:created>
  <dc:creator>浮华乱世、许谁三生凄凉ミ</dc:creator>
  <cp:lastModifiedBy>浮华乱世、许谁三生凄凉ミ</cp:lastModifiedBy>
  <dcterms:modified xsi:type="dcterms:W3CDTF">2018-08-31T08:03:00Z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